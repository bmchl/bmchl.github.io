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2652" w14:textId="71470680" w:rsidR="00236354" w:rsidRPr="00D17B91" w:rsidRDefault="00236354" w:rsidP="00D17B91">
      <w:pPr>
        <w:pStyle w:val="Nom"/>
        <w:rPr>
          <w:rFonts w:ascii="Times New Roman" w:hAnsi="Times New Roman" w:cs="Times New Roman"/>
          <w:szCs w:val="36"/>
        </w:rPr>
      </w:pPr>
      <w:r w:rsidRPr="00D17B91">
        <w:rPr>
          <w:rFonts w:ascii="Times New Roman" w:hAnsi="Times New Roman" w:cs="Times New Roman"/>
          <w:szCs w:val="36"/>
        </w:rPr>
        <w:t>Amira</w:t>
      </w:r>
      <w:r w:rsidR="00D17B91" w:rsidRPr="00D17B91">
        <w:rPr>
          <w:rFonts w:ascii="Times New Roman" w:hAnsi="Times New Roman" w:cs="Times New Roman"/>
          <w:szCs w:val="36"/>
        </w:rPr>
        <w:t xml:space="preserve"> </w:t>
      </w:r>
      <w:r w:rsidRPr="00D17B91">
        <w:rPr>
          <w:rFonts w:ascii="Times New Roman" w:hAnsi="Times New Roman" w:cs="Times New Roman"/>
          <w:szCs w:val="36"/>
        </w:rPr>
        <w:t>Tamakloe</w:t>
      </w:r>
    </w:p>
    <w:p w14:paraId="3A451B42" w14:textId="218A8A22" w:rsidR="00D17B91" w:rsidRDefault="00D17B91" w:rsidP="00D17B91">
      <w:pPr>
        <w:pStyle w:val="Coordonnes"/>
        <w:spacing w:line="240" w:lineRule="auto"/>
        <w:rPr>
          <w:rFonts w:ascii="Times New Roman" w:hAnsi="Times New Roman" w:cs="Times New Roman"/>
        </w:rPr>
      </w:pPr>
      <w:r w:rsidRPr="00D17B91">
        <w:rPr>
          <w:rFonts w:ascii="Times New Roman" w:hAnsi="Times New Roman" w:cs="Times New Roman"/>
        </w:rPr>
        <w:t>438-522-5369</w:t>
      </w:r>
      <w:r w:rsidR="006A7F97">
        <w:rPr>
          <w:rFonts w:ascii="Times New Roman" w:hAnsi="Times New Roman" w:cs="Times New Roman"/>
        </w:rPr>
        <w:t xml:space="preserve"> </w:t>
      </w:r>
      <w:r w:rsidRPr="00D17B91">
        <w:rPr>
          <w:rFonts w:ascii="Times New Roman" w:hAnsi="Times New Roman" w:cs="Times New Roman"/>
        </w:rPr>
        <w:t>| Montréal</w:t>
      </w:r>
      <w:r w:rsidR="00B35A95">
        <w:rPr>
          <w:rFonts w:ascii="Times New Roman" w:hAnsi="Times New Roman" w:cs="Times New Roman"/>
        </w:rPr>
        <w:t xml:space="preserve"> </w:t>
      </w:r>
      <w:r w:rsidR="00A81F23">
        <w:rPr>
          <w:rFonts w:ascii="Times New Roman" w:hAnsi="Times New Roman" w:cs="Times New Roman"/>
        </w:rPr>
        <w:t>(</w:t>
      </w:r>
      <w:proofErr w:type="spellStart"/>
      <w:r w:rsidR="00A52441">
        <w:rPr>
          <w:rFonts w:ascii="Times New Roman" w:hAnsi="Times New Roman" w:cs="Times New Roman"/>
        </w:rPr>
        <w:t>Q</w:t>
      </w:r>
      <w:r w:rsidR="00B35A95">
        <w:rPr>
          <w:rFonts w:ascii="Times New Roman" w:hAnsi="Times New Roman" w:cs="Times New Roman"/>
        </w:rPr>
        <w:t>c</w:t>
      </w:r>
      <w:proofErr w:type="spellEnd"/>
      <w:r w:rsidR="00A52441">
        <w:rPr>
          <w:rFonts w:ascii="Times New Roman" w:hAnsi="Times New Roman" w:cs="Times New Roman"/>
        </w:rPr>
        <w:t>)</w:t>
      </w:r>
      <w:r w:rsidR="00B35A95">
        <w:rPr>
          <w:rFonts w:ascii="Times New Roman" w:hAnsi="Times New Roman" w:cs="Times New Roman"/>
        </w:rPr>
        <w:t>,</w:t>
      </w:r>
      <w:r w:rsidRPr="00D17B91">
        <w:rPr>
          <w:rFonts w:ascii="Times New Roman" w:hAnsi="Times New Roman" w:cs="Times New Roman"/>
        </w:rPr>
        <w:t xml:space="preserve"> Canada | </w:t>
      </w:r>
      <w:hyperlink r:id="rId8" w:history="1">
        <w:r w:rsidRPr="00D17B91">
          <w:rPr>
            <w:rStyle w:val="Hyperlien"/>
            <w:rFonts w:ascii="Times New Roman" w:hAnsi="Times New Roman" w:cs="Times New Roman"/>
          </w:rPr>
          <w:t>tamakloeamira@gmail.com</w:t>
        </w:r>
      </w:hyperlink>
      <w:r w:rsidRPr="00D17B91">
        <w:rPr>
          <w:rFonts w:ascii="Times New Roman" w:hAnsi="Times New Roman" w:cs="Times New Roman"/>
        </w:rPr>
        <w:t xml:space="preserve"> </w:t>
      </w:r>
    </w:p>
    <w:p w14:paraId="3B0D325A" w14:textId="77777777" w:rsidR="00D17B91" w:rsidRDefault="00D17B91" w:rsidP="00D17B91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2E225DCB" w14:textId="77777777" w:rsidR="00D17B91" w:rsidRPr="00D17B91" w:rsidRDefault="00BB406B" w:rsidP="00D17B91">
      <w:pPr>
        <w:pStyle w:val="Coordonnes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</w:rPr>
          <w:id w:val="-819804518"/>
          <w:placeholder>
            <w:docPart w:val="1E44AA18321C5D46A76EB0280CF713FD"/>
          </w:placeholder>
          <w:temporary/>
          <w:showingPlcHdr/>
          <w15:appearance w15:val="hidden"/>
        </w:sdtPr>
        <w:sdtEndPr/>
        <w:sdtContent>
          <w:r w:rsidR="00F5265B" w:rsidRPr="00D17B91">
            <w:rPr>
              <w:rFonts w:ascii="Times New Roman" w:hAnsi="Times New Roman" w:cs="Times New Roman"/>
              <w:b/>
              <w:bCs/>
              <w:sz w:val="28"/>
              <w:szCs w:val="28"/>
            </w:rPr>
            <w:t>Compétences</w:t>
          </w:r>
        </w:sdtContent>
      </w:sdt>
    </w:p>
    <w:p w14:paraId="46C727CF" w14:textId="10AE2A73" w:rsidR="00D17B91" w:rsidRDefault="00D17B91" w:rsidP="00D17B91">
      <w:pPr>
        <w:pStyle w:val="Coordonnes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D17B91">
        <w:rPr>
          <w:rFonts w:ascii="Times New Roman" w:hAnsi="Times New Roman" w:cs="Times New Roman"/>
        </w:rPr>
        <w:t>Bilingue (oral et écrit)</w:t>
      </w:r>
      <w:r w:rsidR="00B4514E">
        <w:rPr>
          <w:rFonts w:ascii="Times New Roman" w:hAnsi="Times New Roman" w:cs="Times New Roman"/>
        </w:rPr>
        <w:t> </w:t>
      </w:r>
      <w:r w:rsidRPr="00D17B91">
        <w:rPr>
          <w:rFonts w:ascii="Times New Roman" w:hAnsi="Times New Roman" w:cs="Times New Roman"/>
        </w:rPr>
        <w:t>: français, anglais</w:t>
      </w:r>
    </w:p>
    <w:p w14:paraId="6B7ECD48" w14:textId="77777777" w:rsidR="00A84326" w:rsidRDefault="00A84326" w:rsidP="00A84326">
      <w:pPr>
        <w:pStyle w:val="Coordonnes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Gestion de stress</w:t>
      </w:r>
    </w:p>
    <w:p w14:paraId="049F39F3" w14:textId="65163632" w:rsidR="00A84326" w:rsidRPr="00A84326" w:rsidRDefault="00A84326" w:rsidP="00A84326">
      <w:pPr>
        <w:pStyle w:val="Coordonnes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Habiletés marquées pour le travail d’équipe </w:t>
      </w:r>
    </w:p>
    <w:p w14:paraId="24074C46" w14:textId="7B5BDDCF" w:rsidR="00D17B91" w:rsidRDefault="00D17B91" w:rsidP="00D17B91">
      <w:pPr>
        <w:pStyle w:val="Coordonnes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Langage d</w:t>
      </w:r>
      <w:r w:rsidR="002E1E25">
        <w:rPr>
          <w:rFonts w:ascii="Times New Roman" w:hAnsi="Times New Roman" w:cs="Times New Roman"/>
        </w:rPr>
        <w:t xml:space="preserve">e prédilection : </w:t>
      </w:r>
      <w:r>
        <w:rPr>
          <w:rFonts w:ascii="Times New Roman" w:hAnsi="Times New Roman" w:cs="Times New Roman"/>
        </w:rPr>
        <w:t>Python</w:t>
      </w:r>
    </w:p>
    <w:p w14:paraId="79497237" w14:textId="7254BAF0" w:rsidR="008E2E2D" w:rsidRPr="008E2E2D" w:rsidRDefault="0047657D" w:rsidP="008E2E2D">
      <w:pPr>
        <w:pStyle w:val="Coordonnes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Connaissances brèves de quelques langages de </w:t>
      </w:r>
      <w:r w:rsidR="008C413C">
        <w:rPr>
          <w:rFonts w:ascii="Times New Roman" w:hAnsi="Times New Roman" w:cs="Times New Roman"/>
        </w:rPr>
        <w:t>programmation</w:t>
      </w:r>
      <w:r w:rsidR="00716885">
        <w:rPr>
          <w:rFonts w:ascii="Times New Roman" w:hAnsi="Times New Roman" w:cs="Times New Roman"/>
        </w:rPr>
        <w:t xml:space="preserve"> (apprentissage en cours)</w:t>
      </w:r>
      <w:r w:rsidR="00B4514E">
        <w:rPr>
          <w:rFonts w:ascii="Times New Roman" w:hAnsi="Times New Roman" w:cs="Times New Roman"/>
        </w:rPr>
        <w:t> </w:t>
      </w:r>
      <w:r w:rsidR="008C413C">
        <w:rPr>
          <w:rFonts w:ascii="Times New Roman" w:hAnsi="Times New Roman" w:cs="Times New Roman"/>
        </w:rPr>
        <w:t>:</w:t>
      </w:r>
      <w:r w:rsidR="002E1E25">
        <w:rPr>
          <w:rFonts w:ascii="Times New Roman" w:hAnsi="Times New Roman" w:cs="Times New Roman"/>
        </w:rPr>
        <w:t xml:space="preserve"> </w:t>
      </w:r>
      <w:r w:rsidR="00D17B91">
        <w:rPr>
          <w:rFonts w:ascii="Times New Roman" w:hAnsi="Times New Roman" w:cs="Times New Roman"/>
        </w:rPr>
        <w:t>C++</w:t>
      </w:r>
      <w:r w:rsidR="002E1E25">
        <w:rPr>
          <w:rFonts w:ascii="Times New Roman" w:hAnsi="Times New Roman" w:cs="Times New Roman"/>
        </w:rPr>
        <w:t>, HTML</w:t>
      </w:r>
      <w:r w:rsidR="008E2E2D">
        <w:rPr>
          <w:rFonts w:ascii="Times New Roman" w:hAnsi="Times New Roman" w:cs="Times New Roman"/>
        </w:rPr>
        <w:t>, VHDL</w:t>
      </w:r>
    </w:p>
    <w:p w14:paraId="49C83B8E" w14:textId="0DBA0DAA" w:rsidR="002E1E25" w:rsidRPr="008E2E2D" w:rsidRDefault="002E1E25" w:rsidP="00D17B91">
      <w:pPr>
        <w:pStyle w:val="Coordonnes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lang w:val="en-US"/>
        </w:rPr>
      </w:pPr>
      <w:proofErr w:type="spellStart"/>
      <w:r w:rsidRPr="008E2E2D">
        <w:rPr>
          <w:rFonts w:ascii="Times New Roman" w:hAnsi="Times New Roman" w:cs="Times New Roman"/>
          <w:lang w:val="en-US"/>
        </w:rPr>
        <w:t>Maîtrise</w:t>
      </w:r>
      <w:proofErr w:type="spellEnd"/>
      <w:r w:rsidRPr="008E2E2D">
        <w:rPr>
          <w:rFonts w:ascii="Times New Roman" w:hAnsi="Times New Roman" w:cs="Times New Roman"/>
          <w:lang w:val="en-US"/>
        </w:rPr>
        <w:t xml:space="preserve"> des </w:t>
      </w:r>
      <w:proofErr w:type="spellStart"/>
      <w:proofErr w:type="gramStart"/>
      <w:r w:rsidRPr="008E2E2D">
        <w:rPr>
          <w:rFonts w:ascii="Times New Roman" w:hAnsi="Times New Roman" w:cs="Times New Roman"/>
          <w:lang w:val="en-US"/>
        </w:rPr>
        <w:t>logiciels</w:t>
      </w:r>
      <w:proofErr w:type="spellEnd"/>
      <w:r w:rsidRPr="008E2E2D">
        <w:rPr>
          <w:rFonts w:ascii="Times New Roman" w:hAnsi="Times New Roman" w:cs="Times New Roman"/>
          <w:lang w:val="en-US"/>
        </w:rPr>
        <w:t> :</w:t>
      </w:r>
      <w:proofErr w:type="gramEnd"/>
      <w:r w:rsidRPr="008E2E2D">
        <w:rPr>
          <w:rFonts w:ascii="Times New Roman" w:hAnsi="Times New Roman" w:cs="Times New Roman"/>
          <w:lang w:val="en-US"/>
        </w:rPr>
        <w:t xml:space="preserve"> Excel, Word, Power</w:t>
      </w:r>
      <w:r w:rsidR="00FC4884" w:rsidRPr="008E2E2D">
        <w:rPr>
          <w:rFonts w:ascii="Times New Roman" w:hAnsi="Times New Roman" w:cs="Times New Roman"/>
          <w:lang w:val="en-US"/>
        </w:rPr>
        <w:t>P</w:t>
      </w:r>
      <w:r w:rsidRPr="008E2E2D">
        <w:rPr>
          <w:rFonts w:ascii="Times New Roman" w:hAnsi="Times New Roman" w:cs="Times New Roman"/>
          <w:lang w:val="en-US"/>
        </w:rPr>
        <w:t>oint, Outlook, Teams, Google docs</w:t>
      </w:r>
      <w:r w:rsidR="008E2E2D" w:rsidRPr="008E2E2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E2E2D" w:rsidRPr="008E2E2D">
        <w:rPr>
          <w:rFonts w:ascii="Times New Roman" w:hAnsi="Times New Roman" w:cs="Times New Roman"/>
          <w:lang w:val="en-US"/>
        </w:rPr>
        <w:t>Github</w:t>
      </w:r>
      <w:proofErr w:type="spellEnd"/>
    </w:p>
    <w:p w14:paraId="35E9BC6A" w14:textId="77777777" w:rsidR="00D17B91" w:rsidRPr="008E2E2D" w:rsidRDefault="00D17B91" w:rsidP="00D17B91">
      <w:pPr>
        <w:pStyle w:val="Coordonnes"/>
        <w:spacing w:line="240" w:lineRule="auto"/>
        <w:rPr>
          <w:rFonts w:ascii="Times New Roman" w:hAnsi="Times New Roman" w:cs="Times New Roman"/>
          <w:lang w:val="en-US"/>
        </w:rPr>
      </w:pPr>
    </w:p>
    <w:p w14:paraId="6A6EBBF8" w14:textId="352DF688" w:rsidR="00D17B91" w:rsidRPr="00D17B91" w:rsidRDefault="00D17B91" w:rsidP="00D17B91">
      <w:pPr>
        <w:pStyle w:val="Coordonnes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7B91">
        <w:rPr>
          <w:rFonts w:ascii="Times New Roman" w:hAnsi="Times New Roman" w:cs="Times New Roman"/>
          <w:b/>
          <w:bCs/>
          <w:sz w:val="28"/>
          <w:szCs w:val="28"/>
        </w:rPr>
        <w:t>Éducation</w:t>
      </w:r>
    </w:p>
    <w:p w14:paraId="27AB8F1A" w14:textId="59C0E809" w:rsidR="00D17B91" w:rsidRPr="00D17B91" w:rsidRDefault="00236354" w:rsidP="00D17B91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D17B91">
        <w:rPr>
          <w:rFonts w:ascii="Times New Roman" w:hAnsi="Times New Roman" w:cs="Times New Roman"/>
          <w:b/>
          <w:bCs/>
          <w:i/>
          <w:iCs/>
        </w:rPr>
        <w:t>Polytechnique de Montréal | A</w:t>
      </w:r>
      <w:r w:rsidR="00BF7345">
        <w:rPr>
          <w:rFonts w:ascii="Times New Roman" w:hAnsi="Times New Roman" w:cs="Times New Roman"/>
          <w:b/>
          <w:bCs/>
          <w:i/>
          <w:iCs/>
        </w:rPr>
        <w:t>oû</w:t>
      </w:r>
      <w:r w:rsidRPr="00D17B91">
        <w:rPr>
          <w:rFonts w:ascii="Times New Roman" w:hAnsi="Times New Roman" w:cs="Times New Roman"/>
          <w:b/>
          <w:bCs/>
          <w:i/>
          <w:iCs/>
        </w:rPr>
        <w:t>t 2021</w:t>
      </w:r>
      <w:r w:rsidR="001202B5">
        <w:rPr>
          <w:rFonts w:ascii="Times New Roman" w:hAnsi="Times New Roman" w:cs="Times New Roman"/>
          <w:b/>
          <w:bCs/>
          <w:i/>
          <w:iCs/>
        </w:rPr>
        <w:t xml:space="preserve"> —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C4884">
        <w:rPr>
          <w:rFonts w:ascii="Times New Roman" w:hAnsi="Times New Roman" w:cs="Times New Roman"/>
          <w:b/>
          <w:bCs/>
          <w:i/>
          <w:iCs/>
        </w:rPr>
        <w:t>M</w:t>
      </w:r>
      <w:r w:rsidRPr="00D17B91">
        <w:rPr>
          <w:rFonts w:ascii="Times New Roman" w:hAnsi="Times New Roman" w:cs="Times New Roman"/>
          <w:b/>
          <w:bCs/>
          <w:i/>
          <w:iCs/>
        </w:rPr>
        <w:t>a</w:t>
      </w:r>
      <w:r w:rsidR="00DF2B66">
        <w:rPr>
          <w:rFonts w:ascii="Times New Roman" w:hAnsi="Times New Roman" w:cs="Times New Roman"/>
          <w:b/>
          <w:bCs/>
          <w:i/>
          <w:iCs/>
        </w:rPr>
        <w:t>i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 2025</w:t>
      </w:r>
    </w:p>
    <w:p w14:paraId="3FFB0E80" w14:textId="77777777" w:rsidR="00D17B91" w:rsidRDefault="00236354" w:rsidP="00D17B91">
      <w:pPr>
        <w:pStyle w:val="Coordonnes"/>
        <w:spacing w:line="240" w:lineRule="auto"/>
        <w:rPr>
          <w:rFonts w:ascii="Times New Roman" w:hAnsi="Times New Roman" w:cs="Times New Roman"/>
        </w:rPr>
      </w:pPr>
      <w:r w:rsidRPr="00D17B91">
        <w:rPr>
          <w:rFonts w:ascii="Times New Roman" w:hAnsi="Times New Roman" w:cs="Times New Roman"/>
        </w:rPr>
        <w:t>Baccalauréat en génie logiciel</w:t>
      </w:r>
    </w:p>
    <w:p w14:paraId="3CDF929C" w14:textId="77777777" w:rsidR="00D17B91" w:rsidRDefault="00D17B91" w:rsidP="00D17B91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2CB95948" w14:textId="5FA06605" w:rsidR="00D17B91" w:rsidRPr="00D17B91" w:rsidRDefault="00236354" w:rsidP="00D17B91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D17B91">
        <w:rPr>
          <w:rFonts w:ascii="Times New Roman" w:hAnsi="Times New Roman" w:cs="Times New Roman"/>
          <w:b/>
          <w:bCs/>
          <w:i/>
          <w:iCs/>
        </w:rPr>
        <w:t>Collège Jean-de-Brébeuf | Ao</w:t>
      </w:r>
      <w:r w:rsidR="00BF7345">
        <w:rPr>
          <w:rFonts w:ascii="Times New Roman" w:hAnsi="Times New Roman" w:cs="Times New Roman"/>
          <w:b/>
          <w:bCs/>
          <w:i/>
          <w:iCs/>
        </w:rPr>
        <w:t>û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t 2019 </w:t>
      </w:r>
      <w:r w:rsidR="001202B5">
        <w:rPr>
          <w:rFonts w:ascii="Times New Roman" w:hAnsi="Times New Roman" w:cs="Times New Roman"/>
          <w:b/>
          <w:bCs/>
          <w:i/>
          <w:iCs/>
        </w:rPr>
        <w:t>—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 Juillet 2021</w:t>
      </w:r>
    </w:p>
    <w:p w14:paraId="57B11A4E" w14:textId="384091E4" w:rsidR="002E1E25" w:rsidRDefault="00236354" w:rsidP="002E1E25">
      <w:pPr>
        <w:pStyle w:val="Coordonnes"/>
        <w:spacing w:line="240" w:lineRule="auto"/>
        <w:rPr>
          <w:rFonts w:ascii="Times New Roman" w:hAnsi="Times New Roman" w:cs="Times New Roman"/>
        </w:rPr>
      </w:pPr>
      <w:r w:rsidRPr="00D17B91">
        <w:rPr>
          <w:rFonts w:ascii="Times New Roman" w:hAnsi="Times New Roman" w:cs="Times New Roman"/>
        </w:rPr>
        <w:t>Diplôme d’étude</w:t>
      </w:r>
      <w:r w:rsidR="00A52441">
        <w:rPr>
          <w:rFonts w:ascii="Times New Roman" w:hAnsi="Times New Roman" w:cs="Times New Roman"/>
        </w:rPr>
        <w:t>s</w:t>
      </w:r>
      <w:r w:rsidRPr="00D17B91">
        <w:rPr>
          <w:rFonts w:ascii="Times New Roman" w:hAnsi="Times New Roman" w:cs="Times New Roman"/>
        </w:rPr>
        <w:t xml:space="preserve"> collégial en science</w:t>
      </w:r>
      <w:r w:rsidR="00A52441">
        <w:rPr>
          <w:rFonts w:ascii="Times New Roman" w:hAnsi="Times New Roman" w:cs="Times New Roman"/>
        </w:rPr>
        <w:t>s</w:t>
      </w:r>
      <w:r w:rsidRPr="00D17B91">
        <w:rPr>
          <w:rFonts w:ascii="Times New Roman" w:hAnsi="Times New Roman" w:cs="Times New Roman"/>
        </w:rPr>
        <w:t xml:space="preserve"> de la nature</w:t>
      </w:r>
    </w:p>
    <w:p w14:paraId="62322CB3" w14:textId="503C151C" w:rsidR="002E1E25" w:rsidRDefault="002E1E25" w:rsidP="002E1E25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0179F250" w14:textId="01FF4575" w:rsidR="00A06027" w:rsidRPr="00D17B91" w:rsidRDefault="00A06027" w:rsidP="00A06027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Shaw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Academy</w:t>
      </w:r>
      <w:proofErr w:type="spellEnd"/>
      <w:r w:rsidRPr="00D17B91">
        <w:rPr>
          <w:rFonts w:ascii="Times New Roman" w:hAnsi="Times New Roman" w:cs="Times New Roman"/>
          <w:b/>
          <w:bCs/>
          <w:i/>
          <w:iCs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</w:rPr>
        <w:t>Septembre 2021</w:t>
      </w:r>
      <w:r w:rsidR="001202B5">
        <w:rPr>
          <w:rFonts w:ascii="Times New Roman" w:hAnsi="Times New Roman" w:cs="Times New Roman"/>
          <w:b/>
          <w:bCs/>
          <w:i/>
          <w:iCs/>
        </w:rPr>
        <w:t xml:space="preserve"> —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A52441">
        <w:rPr>
          <w:rFonts w:ascii="Times New Roman" w:hAnsi="Times New Roman" w:cs="Times New Roman"/>
          <w:b/>
          <w:bCs/>
          <w:i/>
          <w:iCs/>
        </w:rPr>
        <w:t>P</w:t>
      </w:r>
      <w:r>
        <w:rPr>
          <w:rFonts w:ascii="Times New Roman" w:hAnsi="Times New Roman" w:cs="Times New Roman"/>
          <w:b/>
          <w:bCs/>
          <w:i/>
          <w:iCs/>
        </w:rPr>
        <w:t>résentement</w:t>
      </w:r>
    </w:p>
    <w:p w14:paraId="3E51967E" w14:textId="1B566AE6" w:rsidR="00A06027" w:rsidRDefault="00A06027" w:rsidP="00A06027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 intensif de programmation Python </w:t>
      </w:r>
    </w:p>
    <w:p w14:paraId="5D4FBD97" w14:textId="572920FF" w:rsidR="003C124A" w:rsidRDefault="003C124A" w:rsidP="00A06027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3E631991" w14:textId="79697AA7" w:rsidR="003C124A" w:rsidRPr="00D17B91" w:rsidRDefault="00001D36" w:rsidP="003C124A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FreeCodeCamp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D17B91">
        <w:rPr>
          <w:rFonts w:ascii="Times New Roman" w:hAnsi="Times New Roman" w:cs="Times New Roman"/>
          <w:b/>
          <w:bCs/>
          <w:i/>
          <w:iCs/>
        </w:rPr>
        <w:t>|</w:t>
      </w:r>
      <w:r w:rsidR="003C124A" w:rsidRPr="00D17B9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3C124A">
        <w:rPr>
          <w:rFonts w:ascii="Times New Roman" w:hAnsi="Times New Roman" w:cs="Times New Roman"/>
          <w:b/>
          <w:bCs/>
          <w:i/>
          <w:iCs/>
        </w:rPr>
        <w:t>Septembre 2021</w:t>
      </w:r>
      <w:r w:rsidR="001202B5">
        <w:rPr>
          <w:rFonts w:ascii="Times New Roman" w:hAnsi="Times New Roman" w:cs="Times New Roman"/>
          <w:b/>
          <w:bCs/>
          <w:i/>
          <w:iCs/>
        </w:rPr>
        <w:t xml:space="preserve"> —</w:t>
      </w:r>
      <w:r w:rsidR="003C124A">
        <w:rPr>
          <w:rFonts w:ascii="Times New Roman" w:hAnsi="Times New Roman" w:cs="Times New Roman"/>
          <w:b/>
          <w:bCs/>
          <w:i/>
          <w:iCs/>
        </w:rPr>
        <w:t xml:space="preserve"> Présentement</w:t>
      </w:r>
    </w:p>
    <w:p w14:paraId="2C02C630" w14:textId="5A8841BF" w:rsidR="00A06027" w:rsidRDefault="003C124A" w:rsidP="002E1E25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Cours de programmation </w:t>
      </w:r>
      <w:r w:rsidR="004B4176">
        <w:rPr>
          <w:rFonts w:ascii="Times New Roman" w:hAnsi="Times New Roman" w:cs="Times New Roman"/>
        </w:rPr>
        <w:t>C+++, HTML</w:t>
      </w:r>
    </w:p>
    <w:p w14:paraId="566D0263" w14:textId="77777777" w:rsidR="002E1E25" w:rsidRPr="002E1E25" w:rsidRDefault="002E1E25" w:rsidP="002E1E25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5438AAF1" w14:textId="5D9CD7CD" w:rsidR="002E1E25" w:rsidRPr="00D17B91" w:rsidRDefault="002E1E25" w:rsidP="002E1E25">
      <w:pPr>
        <w:pStyle w:val="Coordonnes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Formations</w:t>
      </w:r>
    </w:p>
    <w:p w14:paraId="1D02D437" w14:textId="7FDA6E30" w:rsidR="002E1E25" w:rsidRPr="00D17B91" w:rsidRDefault="002E1E25" w:rsidP="002E1E25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Formation RCR et DEA niveau C de 16</w:t>
      </w:r>
      <w:r w:rsidR="001202B5">
        <w:rPr>
          <w:rFonts w:ascii="Times New Roman" w:hAnsi="Times New Roman" w:cs="Times New Roman"/>
          <w:b/>
          <w:bCs/>
          <w:i/>
          <w:iCs/>
        </w:rPr>
        <w:t> </w:t>
      </w:r>
      <w:r>
        <w:rPr>
          <w:rFonts w:ascii="Times New Roman" w:hAnsi="Times New Roman" w:cs="Times New Roman"/>
          <w:b/>
          <w:bCs/>
          <w:i/>
          <w:iCs/>
        </w:rPr>
        <w:t xml:space="preserve">heures </w:t>
      </w:r>
      <w:r w:rsidRPr="00D17B91">
        <w:rPr>
          <w:rFonts w:ascii="Times New Roman" w:hAnsi="Times New Roman" w:cs="Times New Roman"/>
          <w:b/>
          <w:bCs/>
          <w:i/>
          <w:iCs/>
        </w:rPr>
        <w:t>| A</w:t>
      </w:r>
      <w:r w:rsidR="00BF7345">
        <w:rPr>
          <w:rFonts w:ascii="Times New Roman" w:hAnsi="Times New Roman" w:cs="Times New Roman"/>
          <w:b/>
          <w:bCs/>
          <w:i/>
          <w:iCs/>
        </w:rPr>
        <w:t>oût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 2021</w:t>
      </w:r>
      <w:r w:rsidR="003D1B21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202B5">
        <w:rPr>
          <w:rFonts w:ascii="Times New Roman" w:hAnsi="Times New Roman" w:cs="Times New Roman"/>
          <w:b/>
          <w:bCs/>
          <w:i/>
          <w:iCs/>
        </w:rPr>
        <w:t>—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 May 2025</w:t>
      </w:r>
    </w:p>
    <w:p w14:paraId="109414B4" w14:textId="75890B4E" w:rsidR="002E1E25" w:rsidRDefault="002E1E25" w:rsidP="002E1E25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Formation RCR et secourisme général</w:t>
      </w:r>
    </w:p>
    <w:p w14:paraId="1BEB0540" w14:textId="77777777" w:rsidR="002E1E25" w:rsidRDefault="002E1E25" w:rsidP="002E1E25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22352325" w14:textId="77D4528B" w:rsidR="002E1E25" w:rsidRPr="00D17B91" w:rsidRDefault="002E1E25" w:rsidP="002E1E25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Formation</w:t>
      </w:r>
      <w:r w:rsidR="00D7229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B4176">
        <w:rPr>
          <w:rFonts w:ascii="Times New Roman" w:hAnsi="Times New Roman" w:cs="Times New Roman"/>
          <w:b/>
          <w:bCs/>
          <w:i/>
          <w:iCs/>
        </w:rPr>
        <w:t>Magellan</w:t>
      </w:r>
      <w:r w:rsidR="007D3F54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4B4176">
        <w:rPr>
          <w:rFonts w:ascii="Times New Roman" w:hAnsi="Times New Roman" w:cs="Times New Roman"/>
          <w:b/>
          <w:bCs/>
          <w:i/>
          <w:iCs/>
        </w:rPr>
        <w:t>(TIC</w:t>
      </w:r>
      <w:r w:rsidR="00D72294">
        <w:rPr>
          <w:rFonts w:ascii="Times New Roman" w:hAnsi="Times New Roman" w:cs="Times New Roman"/>
          <w:b/>
          <w:bCs/>
          <w:i/>
          <w:iCs/>
        </w:rPr>
        <w:t>)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 | </w:t>
      </w:r>
      <w:r>
        <w:rPr>
          <w:rFonts w:ascii="Times New Roman" w:hAnsi="Times New Roman" w:cs="Times New Roman"/>
          <w:b/>
          <w:bCs/>
          <w:i/>
          <w:iCs/>
        </w:rPr>
        <w:t>Août 2019</w:t>
      </w:r>
      <w:r w:rsidR="001202B5">
        <w:rPr>
          <w:rFonts w:ascii="Times New Roman" w:hAnsi="Times New Roman" w:cs="Times New Roman"/>
          <w:b/>
          <w:bCs/>
          <w:i/>
          <w:iCs/>
        </w:rPr>
        <w:t xml:space="preserve"> —</w:t>
      </w:r>
      <w:r>
        <w:rPr>
          <w:rFonts w:ascii="Times New Roman" w:hAnsi="Times New Roman" w:cs="Times New Roman"/>
          <w:b/>
          <w:bCs/>
          <w:i/>
          <w:iCs/>
        </w:rPr>
        <w:t xml:space="preserve"> Décembre 2019</w:t>
      </w:r>
    </w:p>
    <w:p w14:paraId="31D48ED6" w14:textId="4820864C" w:rsidR="00A06027" w:rsidRDefault="002E1E25" w:rsidP="00A06027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 de familiarisation des différentes applications Microsoft Offi</w:t>
      </w:r>
      <w:r w:rsidR="00A06027">
        <w:rPr>
          <w:rFonts w:ascii="Times New Roman" w:hAnsi="Times New Roman" w:cs="Times New Roman"/>
        </w:rPr>
        <w:t>ce</w:t>
      </w:r>
    </w:p>
    <w:p w14:paraId="247D3DE3" w14:textId="77777777" w:rsidR="00A06027" w:rsidRPr="00A06027" w:rsidRDefault="00A06027" w:rsidP="00A06027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18486A09" w14:textId="5F2C9EEA" w:rsidR="00A06027" w:rsidRPr="00A06027" w:rsidRDefault="00A06027" w:rsidP="00A06027">
      <w:pPr>
        <w:pStyle w:val="Coordonnes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Expérience professionnelle</w:t>
      </w:r>
    </w:p>
    <w:p w14:paraId="73817547" w14:textId="77777777" w:rsidR="00A06027" w:rsidRPr="00A06027" w:rsidRDefault="00D17B91" w:rsidP="00A06027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A06027">
        <w:rPr>
          <w:rFonts w:ascii="Times New Roman" w:hAnsi="Times New Roman" w:cs="Times New Roman"/>
          <w:b/>
          <w:bCs/>
          <w:i/>
          <w:iCs/>
        </w:rPr>
        <w:t>Camp de Jour Bois-de-Boulogne</w:t>
      </w:r>
    </w:p>
    <w:p w14:paraId="27290BBB" w14:textId="59A9C422" w:rsidR="00A06027" w:rsidRDefault="00D17B91" w:rsidP="00A06027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 w:rsidRPr="00A06027">
        <w:rPr>
          <w:rFonts w:ascii="Times New Roman" w:hAnsi="Times New Roman" w:cs="Times New Roman"/>
          <w:b/>
          <w:bCs/>
          <w:i/>
          <w:iCs/>
        </w:rPr>
        <w:t>Responsable premiers soins |</w:t>
      </w:r>
      <w:r w:rsidR="00B35A95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A06027">
        <w:rPr>
          <w:rFonts w:ascii="Times New Roman" w:hAnsi="Times New Roman" w:cs="Times New Roman"/>
          <w:b/>
          <w:bCs/>
          <w:i/>
          <w:iCs/>
        </w:rPr>
        <w:t>Été</w:t>
      </w:r>
      <w:r w:rsidR="00B4514E">
        <w:rPr>
          <w:rFonts w:ascii="Times New Roman" w:hAnsi="Times New Roman" w:cs="Times New Roman"/>
          <w:b/>
          <w:bCs/>
          <w:i/>
          <w:iCs/>
        </w:rPr>
        <w:t> </w:t>
      </w:r>
      <w:r w:rsidRPr="00A06027">
        <w:rPr>
          <w:rFonts w:ascii="Times New Roman" w:hAnsi="Times New Roman" w:cs="Times New Roman"/>
          <w:b/>
          <w:bCs/>
          <w:i/>
          <w:iCs/>
        </w:rPr>
        <w:t>2020-202</w:t>
      </w:r>
      <w:r w:rsidR="00A06027">
        <w:rPr>
          <w:rFonts w:ascii="Times New Roman" w:hAnsi="Times New Roman" w:cs="Times New Roman"/>
          <w:b/>
          <w:bCs/>
          <w:i/>
          <w:iCs/>
        </w:rPr>
        <w:t>1</w:t>
      </w:r>
    </w:p>
    <w:p w14:paraId="45090F0A" w14:textId="665788F7" w:rsidR="00B35A95" w:rsidRDefault="00B35A95" w:rsidP="00B35A95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Responsable de l’administration des premiers soins lors d’incidents ainsi que de l’actualisation des dossiers Excel à la suite de chaque incident. </w:t>
      </w:r>
    </w:p>
    <w:p w14:paraId="26E8E20D" w14:textId="490EB54B" w:rsidR="00B35A95" w:rsidRDefault="00B35A95" w:rsidP="00B35A95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4AD7851C" w14:textId="3BD1AD35" w:rsidR="00B35A95" w:rsidRPr="00D17B91" w:rsidRDefault="00B35A95" w:rsidP="00B35A95">
      <w:pPr>
        <w:pStyle w:val="Coordonnes"/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Expérience</w:t>
      </w:r>
    </w:p>
    <w:p w14:paraId="491A6627" w14:textId="23D71432" w:rsidR="00B35A95" w:rsidRPr="00D17B91" w:rsidRDefault="00B35A95" w:rsidP="00B35A95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Comité Ingénieur </w:t>
      </w:r>
      <w:r w:rsidR="00100D66">
        <w:rPr>
          <w:rFonts w:ascii="Times New Roman" w:hAnsi="Times New Roman" w:cs="Times New Roman"/>
          <w:b/>
          <w:bCs/>
          <w:i/>
          <w:iCs/>
        </w:rPr>
        <w:t>s</w:t>
      </w:r>
      <w:r>
        <w:rPr>
          <w:rFonts w:ascii="Times New Roman" w:hAnsi="Times New Roman" w:cs="Times New Roman"/>
          <w:b/>
          <w:bCs/>
          <w:i/>
          <w:iCs/>
        </w:rPr>
        <w:t xml:space="preserve">ans </w:t>
      </w:r>
      <w:r w:rsidR="00100D66">
        <w:rPr>
          <w:rFonts w:ascii="Times New Roman" w:hAnsi="Times New Roman" w:cs="Times New Roman"/>
          <w:b/>
          <w:bCs/>
          <w:i/>
          <w:iCs/>
        </w:rPr>
        <w:t>Frontière</w:t>
      </w:r>
      <w:r>
        <w:rPr>
          <w:rFonts w:ascii="Times New Roman" w:hAnsi="Times New Roman" w:cs="Times New Roman"/>
          <w:b/>
          <w:bCs/>
          <w:i/>
          <w:iCs/>
        </w:rPr>
        <w:t xml:space="preserve"> de Polytechnique 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| </w:t>
      </w:r>
      <w:r>
        <w:rPr>
          <w:rFonts w:ascii="Times New Roman" w:hAnsi="Times New Roman" w:cs="Times New Roman"/>
          <w:b/>
          <w:bCs/>
          <w:i/>
          <w:iCs/>
        </w:rPr>
        <w:t xml:space="preserve">Septembre 2021 </w:t>
      </w:r>
      <w:r w:rsidR="00100D66">
        <w:rPr>
          <w:rFonts w:ascii="Times New Roman" w:hAnsi="Times New Roman" w:cs="Times New Roman"/>
          <w:b/>
          <w:bCs/>
          <w:i/>
          <w:iCs/>
        </w:rPr>
        <w:t>—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1202B5">
        <w:rPr>
          <w:rFonts w:ascii="Times New Roman" w:hAnsi="Times New Roman" w:cs="Times New Roman"/>
          <w:b/>
          <w:bCs/>
          <w:i/>
          <w:iCs/>
        </w:rPr>
        <w:t>P</w:t>
      </w:r>
      <w:r>
        <w:rPr>
          <w:rFonts w:ascii="Times New Roman" w:hAnsi="Times New Roman" w:cs="Times New Roman"/>
          <w:b/>
          <w:bCs/>
          <w:i/>
          <w:iCs/>
        </w:rPr>
        <w:t>résentement</w:t>
      </w:r>
    </w:p>
    <w:p w14:paraId="14CDBDFD" w14:textId="23E5DB57" w:rsidR="00B35A95" w:rsidRDefault="00B7111B" w:rsidP="00B35A95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Comité étudiant responsable de </w:t>
      </w:r>
      <w:r w:rsidR="00D36A64">
        <w:rPr>
          <w:rFonts w:ascii="Times New Roman" w:hAnsi="Times New Roman" w:cs="Times New Roman"/>
        </w:rPr>
        <w:t>l’organisation de conférence</w:t>
      </w:r>
      <w:r w:rsidR="006D7DCB">
        <w:rPr>
          <w:rFonts w:ascii="Times New Roman" w:hAnsi="Times New Roman" w:cs="Times New Roman"/>
        </w:rPr>
        <w:t>, de concours ainsi que de levées de fond</w:t>
      </w:r>
    </w:p>
    <w:p w14:paraId="33FE41E4" w14:textId="77777777" w:rsidR="00B35A95" w:rsidRDefault="00B35A95" w:rsidP="00B35A95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3C329D66" w14:textId="058E4058" w:rsidR="00B35A95" w:rsidRPr="00D17B91" w:rsidRDefault="008E2E2D" w:rsidP="00B35A95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</w:rPr>
        <w:t>YUL.code</w:t>
      </w:r>
      <w:proofErr w:type="spellEnd"/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</w:rPr>
        <w:t>Hackathon</w:t>
      </w:r>
      <w:proofErr w:type="spellEnd"/>
      <w:r w:rsidR="00B35A95" w:rsidRPr="00D17B91">
        <w:rPr>
          <w:rFonts w:ascii="Times New Roman" w:hAnsi="Times New Roman" w:cs="Times New Roman"/>
          <w:b/>
          <w:bCs/>
          <w:i/>
          <w:iCs/>
        </w:rPr>
        <w:t xml:space="preserve"> |</w:t>
      </w:r>
      <w:r w:rsidR="00B35A95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</w:rPr>
        <w:t>Novembr</w:t>
      </w:r>
      <w:r w:rsidR="00B35A95">
        <w:rPr>
          <w:rFonts w:ascii="Times New Roman" w:hAnsi="Times New Roman" w:cs="Times New Roman"/>
          <w:b/>
          <w:bCs/>
          <w:i/>
          <w:iCs/>
        </w:rPr>
        <w:t xml:space="preserve">e 2021 </w:t>
      </w:r>
    </w:p>
    <w:p w14:paraId="7CCD1629" w14:textId="1F7FB56F" w:rsidR="00B35A95" w:rsidRPr="0038029B" w:rsidRDefault="008E2E2D" w:rsidP="00B35A95">
      <w:pPr>
        <w:pStyle w:val="Coordonnes"/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38029B">
        <w:rPr>
          <w:rFonts w:ascii="Times New Roman" w:hAnsi="Times New Roman" w:cs="Times New Roman"/>
          <w:sz w:val="21"/>
          <w:szCs w:val="21"/>
        </w:rPr>
        <w:t>Compétition de programmation dans laquelle</w:t>
      </w:r>
      <w:r w:rsidR="00FE28DD" w:rsidRPr="0038029B">
        <w:rPr>
          <w:rFonts w:ascii="Times New Roman" w:hAnsi="Times New Roman" w:cs="Times New Roman"/>
          <w:sz w:val="21"/>
          <w:szCs w:val="21"/>
        </w:rPr>
        <w:t xml:space="preserve"> nous étions amenés à </w:t>
      </w:r>
      <w:r w:rsidR="0038029B" w:rsidRPr="0038029B">
        <w:rPr>
          <w:rFonts w:ascii="Times New Roman" w:hAnsi="Times New Roman" w:cs="Times New Roman"/>
          <w:sz w:val="21"/>
          <w:szCs w:val="21"/>
        </w:rPr>
        <w:t>nous dépasser</w:t>
      </w:r>
      <w:r w:rsidR="00FE28DD" w:rsidRPr="0038029B">
        <w:rPr>
          <w:rFonts w:ascii="Times New Roman" w:hAnsi="Times New Roman" w:cs="Times New Roman"/>
          <w:sz w:val="21"/>
          <w:szCs w:val="21"/>
        </w:rPr>
        <w:t xml:space="preserve"> </w:t>
      </w:r>
      <w:r w:rsidR="0038029B" w:rsidRPr="0038029B">
        <w:rPr>
          <w:rFonts w:ascii="Times New Roman" w:hAnsi="Times New Roman" w:cs="Times New Roman"/>
          <w:sz w:val="21"/>
          <w:szCs w:val="21"/>
        </w:rPr>
        <w:t>afin de</w:t>
      </w:r>
      <w:r w:rsidR="00FE28DD" w:rsidRPr="0038029B">
        <w:rPr>
          <w:rFonts w:ascii="Times New Roman" w:hAnsi="Times New Roman" w:cs="Times New Roman"/>
          <w:sz w:val="21"/>
          <w:szCs w:val="21"/>
        </w:rPr>
        <w:t xml:space="preserve"> créer une application</w:t>
      </w:r>
    </w:p>
    <w:p w14:paraId="544DE1AD" w14:textId="4D87017A" w:rsidR="00B35A95" w:rsidRDefault="00B35A95" w:rsidP="00B35A95">
      <w:pPr>
        <w:pStyle w:val="Coordonnes"/>
        <w:spacing w:line="240" w:lineRule="auto"/>
        <w:rPr>
          <w:rFonts w:ascii="Times New Roman" w:hAnsi="Times New Roman" w:cs="Times New Roman"/>
        </w:rPr>
      </w:pPr>
    </w:p>
    <w:p w14:paraId="5EC65295" w14:textId="08E8378F" w:rsidR="00B35A95" w:rsidRPr="00D17B91" w:rsidRDefault="00B35A95" w:rsidP="00B35A95">
      <w:pPr>
        <w:pStyle w:val="Coordonnes"/>
        <w:spacing w:line="240" w:lineRule="auto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 xml:space="preserve">Comité Croix-Rouge du Collège Jean-de-Brébeuf </w:t>
      </w:r>
      <w:r w:rsidRPr="00D17B91">
        <w:rPr>
          <w:rFonts w:ascii="Times New Roman" w:hAnsi="Times New Roman" w:cs="Times New Roman"/>
          <w:b/>
          <w:bCs/>
          <w:i/>
          <w:iCs/>
        </w:rPr>
        <w:t xml:space="preserve">| </w:t>
      </w:r>
      <w:r w:rsidR="00BF7345">
        <w:rPr>
          <w:rFonts w:ascii="Times New Roman" w:hAnsi="Times New Roman" w:cs="Times New Roman"/>
          <w:b/>
          <w:bCs/>
          <w:i/>
          <w:iCs/>
        </w:rPr>
        <w:t>Aoû</w:t>
      </w:r>
      <w:r w:rsidRPr="00D17B91">
        <w:rPr>
          <w:rFonts w:ascii="Times New Roman" w:hAnsi="Times New Roman" w:cs="Times New Roman"/>
          <w:b/>
          <w:bCs/>
          <w:i/>
          <w:iCs/>
        </w:rPr>
        <w:t>t 202</w:t>
      </w:r>
      <w:r>
        <w:rPr>
          <w:rFonts w:ascii="Times New Roman" w:hAnsi="Times New Roman" w:cs="Times New Roman"/>
          <w:b/>
          <w:bCs/>
          <w:i/>
          <w:iCs/>
        </w:rPr>
        <w:t>0</w:t>
      </w:r>
      <w:r w:rsidR="00100D66">
        <w:rPr>
          <w:rFonts w:ascii="Times New Roman" w:hAnsi="Times New Roman" w:cs="Times New Roman"/>
          <w:b/>
          <w:bCs/>
          <w:i/>
          <w:iCs/>
        </w:rPr>
        <w:t xml:space="preserve"> —</w:t>
      </w:r>
      <w:r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FC4884">
        <w:rPr>
          <w:rFonts w:ascii="Times New Roman" w:hAnsi="Times New Roman" w:cs="Times New Roman"/>
          <w:b/>
          <w:bCs/>
          <w:i/>
          <w:iCs/>
        </w:rPr>
        <w:t>M</w:t>
      </w:r>
      <w:r w:rsidR="00701A48">
        <w:rPr>
          <w:rFonts w:ascii="Times New Roman" w:hAnsi="Times New Roman" w:cs="Times New Roman"/>
          <w:b/>
          <w:bCs/>
          <w:i/>
          <w:iCs/>
        </w:rPr>
        <w:t>ai</w:t>
      </w:r>
      <w:r w:rsidR="00100D66">
        <w:rPr>
          <w:rFonts w:ascii="Times New Roman" w:hAnsi="Times New Roman" w:cs="Times New Roman"/>
          <w:b/>
          <w:bCs/>
          <w:i/>
          <w:iCs/>
        </w:rPr>
        <w:t> </w:t>
      </w:r>
      <w:r>
        <w:rPr>
          <w:rFonts w:ascii="Times New Roman" w:hAnsi="Times New Roman" w:cs="Times New Roman"/>
          <w:b/>
          <w:bCs/>
          <w:i/>
          <w:iCs/>
        </w:rPr>
        <w:t>2021</w:t>
      </w:r>
    </w:p>
    <w:p w14:paraId="55DF1BD2" w14:textId="6F82BE83" w:rsidR="00B35A95" w:rsidRPr="00D17B91" w:rsidRDefault="00B7111B" w:rsidP="00B35A95">
      <w:pPr>
        <w:pStyle w:val="Coordonnes"/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Comité de bénévole responsable de l’organisation de levée de fond </w:t>
      </w:r>
      <w:r w:rsidR="006229A1">
        <w:rPr>
          <w:rFonts w:ascii="Times New Roman" w:hAnsi="Times New Roman" w:cs="Times New Roman"/>
        </w:rPr>
        <w:t>ainsi que de semaine de sensibilisation</w:t>
      </w:r>
    </w:p>
    <w:sectPr w:rsidR="00B35A95" w:rsidRPr="00D17B91">
      <w:headerReference w:type="default" r:id="rId9"/>
      <w:footerReference w:type="default" r:id="rId10"/>
      <w:headerReference w:type="first" r:id="rId11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1D54D" w14:textId="77777777" w:rsidR="00BB406B" w:rsidRDefault="00BB406B">
      <w:pPr>
        <w:spacing w:after="0" w:line="240" w:lineRule="auto"/>
      </w:pPr>
      <w:r>
        <w:separator/>
      </w:r>
    </w:p>
  </w:endnote>
  <w:endnote w:type="continuationSeparator" w:id="0">
    <w:p w14:paraId="6D171D9A" w14:textId="77777777" w:rsidR="00BB406B" w:rsidRDefault="00BB4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129185" w14:textId="77777777" w:rsidR="00485106" w:rsidRDefault="00F5265B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3F65C" w14:textId="77777777" w:rsidR="00BB406B" w:rsidRDefault="00BB406B">
      <w:pPr>
        <w:spacing w:after="0" w:line="240" w:lineRule="auto"/>
      </w:pPr>
      <w:r>
        <w:separator/>
      </w:r>
    </w:p>
  </w:footnote>
  <w:footnote w:type="continuationSeparator" w:id="0">
    <w:p w14:paraId="73618EF0" w14:textId="77777777" w:rsidR="00BB406B" w:rsidRDefault="00BB4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8A430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2258703" wp14:editId="04B963FF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63A3CAD" id="Group 4" o:spid="_x0000_s1026" alt="Titre 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848CF" w14:textId="77777777" w:rsidR="00485106" w:rsidRDefault="00F5265B">
    <w:pPr>
      <w:pStyle w:val="En-tte"/>
    </w:pPr>
    <w:r>
      <w:rPr>
        <w:noProof/>
        <w:lang w:val="cs-CZ" w:eastAsia="cs-CZ" w:bidi="ar-S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73DE24F" wp14:editId="3F2C2AE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635"/>
              <wp:wrapNone/>
              <wp:docPr id="5" name="Groupe 5" title="Graphismes d’arrière-pla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  <a:solidFill>
                        <a:srgbClr val="0070C0"/>
                      </a:solidFill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09E4742" id="Groupe 5" o:spid="_x0000_s1026" alt="Titre : Graphismes d’arrière-plan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" filled="f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" filled="f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0F7443"/>
    <w:multiLevelType w:val="hybridMultilevel"/>
    <w:tmpl w:val="EEE8BE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354"/>
    <w:rsid w:val="00001D36"/>
    <w:rsid w:val="00097056"/>
    <w:rsid w:val="000B5BF6"/>
    <w:rsid w:val="00100D66"/>
    <w:rsid w:val="001202B5"/>
    <w:rsid w:val="001651AC"/>
    <w:rsid w:val="00236354"/>
    <w:rsid w:val="00285CAB"/>
    <w:rsid w:val="002E1E25"/>
    <w:rsid w:val="00367A4E"/>
    <w:rsid w:val="0038029B"/>
    <w:rsid w:val="003C124A"/>
    <w:rsid w:val="003D1B21"/>
    <w:rsid w:val="003E526E"/>
    <w:rsid w:val="0047657D"/>
    <w:rsid w:val="00485106"/>
    <w:rsid w:val="004A1F61"/>
    <w:rsid w:val="004B4176"/>
    <w:rsid w:val="005B5188"/>
    <w:rsid w:val="006229A1"/>
    <w:rsid w:val="006A7F97"/>
    <w:rsid w:val="006D7DCB"/>
    <w:rsid w:val="00701A48"/>
    <w:rsid w:val="00702261"/>
    <w:rsid w:val="00716885"/>
    <w:rsid w:val="007552D9"/>
    <w:rsid w:val="00764811"/>
    <w:rsid w:val="007D3F54"/>
    <w:rsid w:val="008C413C"/>
    <w:rsid w:val="008E2E2D"/>
    <w:rsid w:val="009C7C3E"/>
    <w:rsid w:val="009F067F"/>
    <w:rsid w:val="00A06027"/>
    <w:rsid w:val="00A52441"/>
    <w:rsid w:val="00A81F23"/>
    <w:rsid w:val="00A84326"/>
    <w:rsid w:val="00B35A95"/>
    <w:rsid w:val="00B4514E"/>
    <w:rsid w:val="00B7111B"/>
    <w:rsid w:val="00BB406B"/>
    <w:rsid w:val="00BF7345"/>
    <w:rsid w:val="00C04426"/>
    <w:rsid w:val="00D17B91"/>
    <w:rsid w:val="00D36A64"/>
    <w:rsid w:val="00D72294"/>
    <w:rsid w:val="00DD265C"/>
    <w:rsid w:val="00DF2B66"/>
    <w:rsid w:val="00E873D2"/>
    <w:rsid w:val="00EA0D7E"/>
    <w:rsid w:val="00F32DA2"/>
    <w:rsid w:val="00F5265B"/>
    <w:rsid w:val="00FC4884"/>
    <w:rsid w:val="00FE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D4C7B"/>
  <w15:chartTrackingRefBased/>
  <w15:docId w15:val="{2C3359B1-5CD2-9D46-A8E3-BCD820D4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fr-FR" w:eastAsia="ja-JP" w:bidi="fr-FR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A4E"/>
  </w:style>
  <w:style w:type="paragraph" w:styleId="Titre1">
    <w:name w:val="heading 1"/>
    <w:basedOn w:val="Normal"/>
    <w:next w:val="Normal"/>
    <w:link w:val="Titre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hAnsiTheme="majorHAnsi"/>
      <w:b/>
      <w:spacing w:val="21"/>
      <w:sz w:val="26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spacing w:val="21"/>
      <w:sz w:val="26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ccentuation">
    <w:name w:val="Emphasis"/>
    <w:basedOn w:val="Policepardfaut"/>
    <w:uiPriority w:val="20"/>
    <w:semiHidden/>
    <w:unhideWhenUsed/>
    <w:qFormat/>
    <w:rPr>
      <w:b/>
      <w:iCs/>
    </w:r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i/>
      <w:spacing w:val="21"/>
      <w:sz w:val="36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aps/>
      <w:smallCaps w:val="0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tionCar">
    <w:name w:val="Citation Car"/>
    <w:basedOn w:val="Policepardfaut"/>
    <w:link w:val="Citation"/>
    <w:uiPriority w:val="29"/>
    <w:semiHidden/>
    <w:rPr>
      <w:i/>
      <w:iCs/>
      <w:sz w:val="32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sz w:val="32"/>
    </w:rPr>
  </w:style>
  <w:style w:type="character" w:styleId="Rfrencelgre">
    <w:name w:val="Subtle Reference"/>
    <w:basedOn w:val="Policepardfaut"/>
    <w:uiPriority w:val="31"/>
    <w:semiHidden/>
    <w:unhideWhenUsed/>
    <w:qFormat/>
    <w:rPr>
      <w:caps/>
      <w:smallCaps w:val="0"/>
      <w:color w:val="4B3A2E" w:themeColor="text2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ordonnes">
    <w:name w:val="Coordonnées"/>
    <w:basedOn w:val="Normal"/>
    <w:uiPriority w:val="2"/>
    <w:qFormat/>
    <w:pPr>
      <w:spacing w:after="920"/>
      <w:contextualSpacing/>
    </w:p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4B3A2E" w:themeColor="text2"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i/>
      <w:iCs/>
      <w:color w:val="4B3A2E" w:themeColor="text2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Paragraphedeliste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om">
    <w:name w:val="Nom"/>
    <w:basedOn w:val="Normal"/>
    <w:link w:val="Nom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Char">
    <w:name w:val="Nom Char"/>
    <w:basedOn w:val="Policepardfaut"/>
    <w:link w:val="Nom"/>
    <w:uiPriority w:val="1"/>
    <w:rPr>
      <w:b/>
      <w:caps/>
      <w:spacing w:val="21"/>
      <w:sz w:val="3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en">
    <w:name w:val="Hyperlink"/>
    <w:basedOn w:val="Policepardfaut"/>
    <w:uiPriority w:val="99"/>
    <w:unhideWhenUsed/>
    <w:rsid w:val="00D17B91"/>
    <w:rPr>
      <w:color w:val="3D859C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17B91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D17B91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kloeamira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miratamakloe/Library/Containers/com.microsoft.Word/Data/Library/Application%20Support/Microsoft/Office/16.0/DTS/fr-CA%7b06031372-1EDB-574D-B727-AF8DDC5687CB%7d/%7b2DD203A6-CD34-0A48-93D8-130121BD2003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E44AA18321C5D46A76EB0280CF713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73782-356D-A747-B767-C88173FB1AED}"/>
      </w:docPartPr>
      <w:docPartBody>
        <w:p w:rsidR="00597989" w:rsidRDefault="00EB1AA4">
          <w:pPr>
            <w:pStyle w:val="1E44AA18321C5D46A76EB0280CF713FD"/>
          </w:pPr>
          <w:r>
            <w:t>Compétences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89"/>
    <w:rsid w:val="00597989"/>
    <w:rsid w:val="00987E58"/>
    <w:rsid w:val="00D72A02"/>
    <w:rsid w:val="00EB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E44AA18321C5D46A76EB0280CF713FD">
    <w:name w:val="1E44AA18321C5D46A76EB0280CF713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C7E993-1031-D64E-97E2-2ECCC3FDF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{2DD203A6-CD34-0A48-93D8-130121BD2003}tf10002079.dotx</Template>
  <TotalTime>84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Amira Tamakloe</cp:lastModifiedBy>
  <cp:revision>42</cp:revision>
  <dcterms:created xsi:type="dcterms:W3CDTF">2021-09-29T15:36:00Z</dcterms:created>
  <dcterms:modified xsi:type="dcterms:W3CDTF">2021-11-26T18:14:00Z</dcterms:modified>
</cp:coreProperties>
</file>